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B64" w:rsidRDefault="007B0B64">
      <w:pPr>
        <w:pStyle w:val="Title"/>
      </w:pPr>
    </w:p>
    <w:p w:rsidR="003D48C4" w:rsidRDefault="00F76D1F">
      <w:pPr>
        <w:pStyle w:val="Title"/>
      </w:pPr>
      <w:r>
        <w:t xml:space="preserve">Playtest Questionnaire for Super Sushi Showdown </w:t>
      </w:r>
    </w:p>
    <w:tbl>
      <w:tblPr>
        <w:tblW w:w="243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8"/>
        <w:gridCol w:w="3110"/>
      </w:tblGrid>
      <w:tr w:rsidR="007B0B64" w:rsidTr="007B0B64">
        <w:tc>
          <w:tcPr>
            <w:tcW w:w="1448" w:type="dxa"/>
            <w:vAlign w:val="bottom"/>
          </w:tcPr>
          <w:p w:rsidR="007B0B64" w:rsidRDefault="007B0B64">
            <w:r>
              <w:t>Name:</w:t>
            </w:r>
          </w:p>
        </w:tc>
        <w:tc>
          <w:tcPr>
            <w:tcW w:w="3111" w:type="dxa"/>
            <w:tcBorders>
              <w:bottom w:val="single" w:sz="4" w:space="0" w:color="auto"/>
            </w:tcBorders>
            <w:vAlign w:val="bottom"/>
          </w:tcPr>
          <w:p w:rsidR="007B0B64" w:rsidRDefault="007B0B64"/>
        </w:tc>
      </w:tr>
      <w:tr w:rsidR="007B0B64" w:rsidTr="007B0B64">
        <w:tc>
          <w:tcPr>
            <w:tcW w:w="1448" w:type="dxa"/>
            <w:vAlign w:val="bottom"/>
          </w:tcPr>
          <w:p w:rsidR="007B0B64" w:rsidRDefault="007B0B64">
            <w:r>
              <w:t>Age:</w:t>
            </w:r>
          </w:p>
        </w:tc>
        <w:tc>
          <w:tcPr>
            <w:tcW w:w="31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B0B64" w:rsidRDefault="007B0B64"/>
        </w:tc>
      </w:tr>
      <w:tr w:rsidR="007B0B64" w:rsidTr="007B0B64">
        <w:tc>
          <w:tcPr>
            <w:tcW w:w="1448" w:type="dxa"/>
            <w:vAlign w:val="bottom"/>
          </w:tcPr>
          <w:p w:rsidR="007B0B64" w:rsidRDefault="007B0B64">
            <w:r>
              <w:t>Gender:</w:t>
            </w:r>
          </w:p>
        </w:tc>
        <w:tc>
          <w:tcPr>
            <w:tcW w:w="31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B0B64" w:rsidRDefault="007B0B64"/>
        </w:tc>
      </w:tr>
    </w:tbl>
    <w:p w:rsidR="003D48C4" w:rsidRDefault="003D48C4"/>
    <w:p w:rsidR="007B0B64" w:rsidRDefault="007B0B64"/>
    <w:p w:rsidR="00F76D1F" w:rsidRDefault="00F76D1F" w:rsidP="007B0B64">
      <w:pPr>
        <w:pStyle w:val="Question"/>
      </w:pPr>
      <w:r>
        <w:t>Overall, what are your initial thoughts on the game?</w:t>
      </w:r>
    </w:p>
    <w:p w:rsidR="00F76D1F" w:rsidRDefault="00F76D1F" w:rsidP="00F76D1F">
      <w:pPr>
        <w:pStyle w:val="Question"/>
        <w:numPr>
          <w:ilvl w:val="0"/>
          <w:numId w:val="0"/>
        </w:numPr>
        <w:ind w:left="518" w:hanging="374"/>
      </w:pPr>
    </w:p>
    <w:p w:rsidR="007B0B64" w:rsidRPr="00667039" w:rsidRDefault="007B0B64" w:rsidP="00F76D1F">
      <w:pPr>
        <w:pStyle w:val="Question"/>
        <w:numPr>
          <w:ilvl w:val="0"/>
          <w:numId w:val="0"/>
        </w:numPr>
        <w:ind w:left="518" w:hanging="374"/>
      </w:pPr>
    </w:p>
    <w:p w:rsidR="003D48C4" w:rsidRDefault="00F76D1F" w:rsidP="007B0B64">
      <w:pPr>
        <w:pStyle w:val="Question"/>
      </w:pPr>
      <w:r>
        <w:t xml:space="preserve">Did you find the game easy to understand? </w:t>
      </w:r>
      <w:r w:rsidR="00F86EC2">
        <w:t>Was it easy to understand the rules, your goal and how to win? If not, what part of the gameplay confused you?</w:t>
      </w:r>
    </w:p>
    <w:p w:rsidR="00F76D1F" w:rsidRDefault="00F76D1F" w:rsidP="00F76D1F">
      <w:pPr>
        <w:pStyle w:val="Question"/>
        <w:numPr>
          <w:ilvl w:val="0"/>
          <w:numId w:val="0"/>
        </w:numPr>
        <w:ind w:left="518" w:hanging="374"/>
      </w:pPr>
    </w:p>
    <w:p w:rsidR="007B0B64" w:rsidRDefault="007B0B64" w:rsidP="00F76D1F">
      <w:pPr>
        <w:pStyle w:val="Question"/>
        <w:numPr>
          <w:ilvl w:val="0"/>
          <w:numId w:val="0"/>
        </w:numPr>
        <w:ind w:left="518" w:hanging="374"/>
      </w:pPr>
    </w:p>
    <w:p w:rsidR="00FE43AC" w:rsidRDefault="00F86EC2" w:rsidP="007B0B64">
      <w:pPr>
        <w:pStyle w:val="Question"/>
      </w:pPr>
      <w:r>
        <w:t>Did you find the game challenging and why?</w:t>
      </w:r>
    </w:p>
    <w:p w:rsidR="00F86EC2" w:rsidRDefault="00F86EC2" w:rsidP="00F86EC2">
      <w:pPr>
        <w:pStyle w:val="Question"/>
        <w:numPr>
          <w:ilvl w:val="0"/>
          <w:numId w:val="0"/>
        </w:numPr>
        <w:ind w:left="518" w:hanging="374"/>
      </w:pPr>
    </w:p>
    <w:p w:rsidR="007B0B64" w:rsidRDefault="007B0B64" w:rsidP="00F86EC2">
      <w:pPr>
        <w:pStyle w:val="Question"/>
        <w:numPr>
          <w:ilvl w:val="0"/>
          <w:numId w:val="0"/>
        </w:numPr>
        <w:ind w:left="518" w:hanging="374"/>
      </w:pPr>
    </w:p>
    <w:p w:rsidR="00910FE9" w:rsidRDefault="00F86EC2" w:rsidP="007B0B64">
      <w:pPr>
        <w:pStyle w:val="Question"/>
      </w:pPr>
      <w:r>
        <w:t>Did you feel your competitive natur</w:t>
      </w:r>
      <w:r w:rsidR="00910FE9">
        <w:t>e come out during play and why?</w:t>
      </w:r>
    </w:p>
    <w:p w:rsidR="00910FE9" w:rsidRDefault="00910FE9" w:rsidP="00910FE9">
      <w:pPr>
        <w:pStyle w:val="Question"/>
        <w:numPr>
          <w:ilvl w:val="0"/>
          <w:numId w:val="0"/>
        </w:numPr>
        <w:ind w:left="518" w:hanging="374"/>
      </w:pPr>
    </w:p>
    <w:p w:rsidR="007B0B64" w:rsidRDefault="007B0B64" w:rsidP="00910FE9">
      <w:pPr>
        <w:pStyle w:val="Question"/>
        <w:numPr>
          <w:ilvl w:val="0"/>
          <w:numId w:val="0"/>
        </w:numPr>
        <w:ind w:left="518" w:hanging="374"/>
      </w:pPr>
    </w:p>
    <w:p w:rsidR="00910FE9" w:rsidRDefault="00910FE9" w:rsidP="00910FE9">
      <w:pPr>
        <w:pStyle w:val="Question"/>
      </w:pPr>
      <w:r>
        <w:t>Did you understand who was winning and losing throughout the whole game?</w:t>
      </w:r>
    </w:p>
    <w:p w:rsidR="00910FE9" w:rsidRDefault="00910FE9" w:rsidP="00910FE9">
      <w:pPr>
        <w:pStyle w:val="ListParagraph"/>
      </w:pPr>
    </w:p>
    <w:p w:rsidR="00910FE9" w:rsidRDefault="00910FE9" w:rsidP="00910FE9">
      <w:pPr>
        <w:pStyle w:val="Question"/>
        <w:numPr>
          <w:ilvl w:val="0"/>
          <w:numId w:val="0"/>
        </w:numPr>
        <w:ind w:left="518" w:hanging="374"/>
      </w:pPr>
    </w:p>
    <w:p w:rsidR="00910FE9" w:rsidRDefault="00910FE9" w:rsidP="007B0B64">
      <w:pPr>
        <w:pStyle w:val="Question"/>
      </w:pPr>
      <w:r>
        <w:t>Do you feel the game became more challenging overtime?</w:t>
      </w:r>
    </w:p>
    <w:p w:rsidR="00910FE9" w:rsidRDefault="00910FE9" w:rsidP="007B0B64">
      <w:pPr>
        <w:pStyle w:val="Question"/>
      </w:pPr>
      <w:r>
        <w:lastRenderedPageBreak/>
        <w:t>Do you feel there’s anything that could be implemented into the game which would make the experience more enjoyable?</w:t>
      </w:r>
    </w:p>
    <w:p w:rsidR="00910FE9" w:rsidRDefault="00910FE9" w:rsidP="00910FE9">
      <w:pPr>
        <w:pStyle w:val="Question"/>
        <w:numPr>
          <w:ilvl w:val="0"/>
          <w:numId w:val="0"/>
        </w:numPr>
      </w:pPr>
    </w:p>
    <w:p w:rsidR="007B0B64" w:rsidRDefault="007B0B64" w:rsidP="00910FE9">
      <w:pPr>
        <w:pStyle w:val="Question"/>
        <w:numPr>
          <w:ilvl w:val="0"/>
          <w:numId w:val="0"/>
        </w:numPr>
      </w:pPr>
    </w:p>
    <w:p w:rsidR="00910FE9" w:rsidRDefault="00910FE9" w:rsidP="007B0B64">
      <w:pPr>
        <w:pStyle w:val="Question"/>
      </w:pPr>
      <w:r>
        <w:t>Is there anything about the game you didn’t enjoy?</w:t>
      </w:r>
    </w:p>
    <w:p w:rsidR="00910FE9" w:rsidRDefault="00910FE9" w:rsidP="00910FE9">
      <w:pPr>
        <w:pStyle w:val="Question"/>
        <w:numPr>
          <w:ilvl w:val="0"/>
          <w:numId w:val="0"/>
        </w:numPr>
        <w:ind w:left="518" w:hanging="374"/>
      </w:pPr>
    </w:p>
    <w:p w:rsidR="007B0B64" w:rsidRDefault="007B0B64" w:rsidP="00910FE9">
      <w:pPr>
        <w:pStyle w:val="Question"/>
        <w:numPr>
          <w:ilvl w:val="0"/>
          <w:numId w:val="0"/>
        </w:numPr>
        <w:ind w:left="518" w:hanging="374"/>
      </w:pPr>
    </w:p>
    <w:p w:rsidR="00910FE9" w:rsidRDefault="00910FE9" w:rsidP="007B0B64">
      <w:pPr>
        <w:pStyle w:val="Question"/>
      </w:pPr>
      <w:r>
        <w:t>During your playtest did you feel at any point you could not win the game?</w:t>
      </w:r>
    </w:p>
    <w:p w:rsidR="00910FE9" w:rsidRDefault="00910FE9" w:rsidP="00910FE9">
      <w:pPr>
        <w:pStyle w:val="Question"/>
        <w:numPr>
          <w:ilvl w:val="0"/>
          <w:numId w:val="0"/>
        </w:numPr>
        <w:ind w:left="518" w:hanging="374"/>
      </w:pPr>
    </w:p>
    <w:p w:rsidR="00910FE9" w:rsidRDefault="00910FE9" w:rsidP="00910FE9">
      <w:pPr>
        <w:pStyle w:val="Question"/>
        <w:numPr>
          <w:ilvl w:val="0"/>
          <w:numId w:val="0"/>
        </w:numPr>
        <w:ind w:left="518" w:hanging="374"/>
      </w:pPr>
    </w:p>
    <w:p w:rsidR="00910FE9" w:rsidRDefault="00910FE9" w:rsidP="00171A66">
      <w:pPr>
        <w:pStyle w:val="Question"/>
      </w:pPr>
      <w:r>
        <w:t>Could you see yourself playing this game with your friends or family?</w:t>
      </w:r>
    </w:p>
    <w:p w:rsidR="00910FE9" w:rsidRDefault="00910FE9" w:rsidP="00910FE9">
      <w:pPr>
        <w:pStyle w:val="Question"/>
        <w:numPr>
          <w:ilvl w:val="0"/>
          <w:numId w:val="0"/>
        </w:numPr>
        <w:ind w:left="518" w:hanging="374"/>
      </w:pPr>
    </w:p>
    <w:p w:rsidR="00910FE9" w:rsidRDefault="00910FE9" w:rsidP="00910FE9">
      <w:pPr>
        <w:pStyle w:val="Question"/>
        <w:numPr>
          <w:ilvl w:val="0"/>
          <w:numId w:val="0"/>
        </w:numPr>
        <w:ind w:left="518" w:hanging="374"/>
      </w:pPr>
    </w:p>
    <w:p w:rsidR="00910FE9" w:rsidRDefault="00910FE9" w:rsidP="00910FE9">
      <w:pPr>
        <w:pStyle w:val="Question"/>
      </w:pPr>
      <w:r>
        <w:t xml:space="preserve">Would you </w:t>
      </w:r>
      <w:r w:rsidR="00171A66">
        <w:t>purchase</w:t>
      </w:r>
      <w:r>
        <w:t xml:space="preserve"> </w:t>
      </w:r>
      <w:r w:rsidR="00171A66">
        <w:t>the game for a friend or family member?</w:t>
      </w:r>
    </w:p>
    <w:p w:rsidR="00910FE9" w:rsidRDefault="00910FE9" w:rsidP="00910FE9">
      <w:pPr>
        <w:pStyle w:val="Question"/>
        <w:numPr>
          <w:ilvl w:val="0"/>
          <w:numId w:val="0"/>
        </w:numPr>
        <w:ind w:left="518" w:hanging="374"/>
      </w:pPr>
    </w:p>
    <w:p w:rsidR="00910FE9" w:rsidRDefault="00910FE9" w:rsidP="00910FE9">
      <w:pPr>
        <w:pStyle w:val="Question"/>
        <w:numPr>
          <w:ilvl w:val="0"/>
          <w:numId w:val="0"/>
        </w:numPr>
        <w:ind w:left="518" w:hanging="374"/>
      </w:pPr>
    </w:p>
    <w:p w:rsidR="00910FE9" w:rsidRDefault="00171A66" w:rsidP="00171A66">
      <w:pPr>
        <w:pStyle w:val="Question"/>
      </w:pPr>
      <w:r>
        <w:t>Is there any features or mechanics of the game you would consider to be overpowered or game-breaking?</w:t>
      </w:r>
    </w:p>
    <w:p w:rsidR="00171A66" w:rsidRDefault="00171A66" w:rsidP="00171A66">
      <w:pPr>
        <w:pStyle w:val="Question"/>
        <w:numPr>
          <w:ilvl w:val="0"/>
          <w:numId w:val="0"/>
        </w:numPr>
        <w:ind w:left="518" w:hanging="374"/>
      </w:pPr>
    </w:p>
    <w:p w:rsidR="00171A66" w:rsidRDefault="00171A66" w:rsidP="00171A66">
      <w:pPr>
        <w:pStyle w:val="Question"/>
        <w:numPr>
          <w:ilvl w:val="0"/>
          <w:numId w:val="0"/>
        </w:numPr>
        <w:ind w:left="518" w:hanging="374"/>
      </w:pPr>
    </w:p>
    <w:p w:rsidR="00171A66" w:rsidRDefault="00171A66" w:rsidP="00171A66">
      <w:pPr>
        <w:pStyle w:val="Question"/>
      </w:pPr>
      <w:r>
        <w:t>Can you name a game that is like the</w:t>
      </w:r>
      <w:r w:rsidR="007B0B64">
        <w:t xml:space="preserve"> one you </w:t>
      </w:r>
      <w:proofErr w:type="spellStart"/>
      <w:r w:rsidR="007B0B64">
        <w:t>playtested</w:t>
      </w:r>
      <w:proofErr w:type="spellEnd"/>
      <w:r w:rsidR="007B0B64">
        <w:t xml:space="preserve"> today</w:t>
      </w:r>
      <w:r>
        <w:t>?</w:t>
      </w:r>
    </w:p>
    <w:p w:rsidR="00F86EC2" w:rsidRDefault="00F86EC2" w:rsidP="00F86EC2">
      <w:pPr>
        <w:pStyle w:val="Question"/>
        <w:numPr>
          <w:ilvl w:val="0"/>
          <w:numId w:val="0"/>
        </w:numPr>
        <w:ind w:left="518" w:hanging="374"/>
      </w:pPr>
    </w:p>
    <w:p w:rsidR="00F86EC2" w:rsidRDefault="00F86EC2" w:rsidP="00F86EC2">
      <w:pPr>
        <w:pStyle w:val="Question"/>
        <w:numPr>
          <w:ilvl w:val="0"/>
          <w:numId w:val="0"/>
        </w:numPr>
        <w:ind w:left="518" w:hanging="374"/>
      </w:pPr>
    </w:p>
    <w:p w:rsidR="00F86EC2" w:rsidRDefault="00F86EC2" w:rsidP="00F86EC2">
      <w:pPr>
        <w:pStyle w:val="Question"/>
        <w:numPr>
          <w:ilvl w:val="0"/>
          <w:numId w:val="0"/>
        </w:numPr>
        <w:ind w:left="518" w:hanging="374"/>
      </w:pPr>
    </w:p>
    <w:p w:rsidR="00F86EC2" w:rsidRDefault="00171A66" w:rsidP="00F86EC2">
      <w:pPr>
        <w:pStyle w:val="Question"/>
      </w:pPr>
      <w:r>
        <w:t>Do you believe this is a game you would play casually?</w:t>
      </w:r>
      <w:r w:rsidR="00B827FC">
        <w:t xml:space="preserve"> </w:t>
      </w:r>
    </w:p>
    <w:p w:rsidR="00171A66" w:rsidRDefault="00171A66" w:rsidP="00171A66">
      <w:pPr>
        <w:pStyle w:val="Question"/>
        <w:numPr>
          <w:ilvl w:val="0"/>
          <w:numId w:val="0"/>
        </w:numPr>
        <w:ind w:left="518" w:hanging="374"/>
      </w:pPr>
    </w:p>
    <w:p w:rsidR="007B0B64" w:rsidRDefault="007B0B64" w:rsidP="00171A66">
      <w:pPr>
        <w:pStyle w:val="Question"/>
        <w:numPr>
          <w:ilvl w:val="0"/>
          <w:numId w:val="0"/>
        </w:numPr>
        <w:ind w:left="518" w:hanging="374"/>
      </w:pPr>
    </w:p>
    <w:p w:rsidR="00171A66" w:rsidRDefault="00171A66" w:rsidP="007B0B64">
      <w:pPr>
        <w:pStyle w:val="Question"/>
      </w:pPr>
      <w:r>
        <w:t>Did you ever feel bored or disengaged with the game at any point during the playtest?</w:t>
      </w:r>
    </w:p>
    <w:p w:rsidR="00171A66" w:rsidRDefault="00171A66" w:rsidP="00171A66">
      <w:pPr>
        <w:pStyle w:val="Question"/>
        <w:numPr>
          <w:ilvl w:val="0"/>
          <w:numId w:val="0"/>
        </w:numPr>
        <w:ind w:left="518" w:hanging="374"/>
      </w:pPr>
    </w:p>
    <w:p w:rsidR="00171A66" w:rsidRDefault="00171A66" w:rsidP="00171A66">
      <w:pPr>
        <w:pStyle w:val="Question"/>
        <w:numPr>
          <w:ilvl w:val="0"/>
          <w:numId w:val="0"/>
        </w:numPr>
        <w:ind w:left="518" w:hanging="374"/>
      </w:pPr>
    </w:p>
    <w:p w:rsidR="00171A66" w:rsidRDefault="00171A66" w:rsidP="00171A66">
      <w:pPr>
        <w:pStyle w:val="Question"/>
      </w:pPr>
      <w:r>
        <w:t>What are your thoughts on the art style? Do you feel like it fits well with the game?</w:t>
      </w:r>
    </w:p>
    <w:p w:rsidR="00171A66" w:rsidRDefault="00171A66" w:rsidP="00171A66">
      <w:pPr>
        <w:pStyle w:val="Question"/>
        <w:numPr>
          <w:ilvl w:val="0"/>
          <w:numId w:val="0"/>
        </w:numPr>
        <w:ind w:left="518" w:hanging="374"/>
      </w:pPr>
    </w:p>
    <w:p w:rsidR="00171A66" w:rsidRDefault="00171A66" w:rsidP="00171A66">
      <w:pPr>
        <w:pStyle w:val="Question"/>
        <w:numPr>
          <w:ilvl w:val="0"/>
          <w:numId w:val="0"/>
        </w:numPr>
        <w:ind w:left="518" w:hanging="374"/>
      </w:pPr>
    </w:p>
    <w:p w:rsidR="00171A66" w:rsidRDefault="00B827FC" w:rsidP="00171A66">
      <w:pPr>
        <w:pStyle w:val="Question"/>
      </w:pPr>
      <w:r>
        <w:t>Overall, what sort of experience would you say you had while playing the game?</w:t>
      </w:r>
    </w:p>
    <w:p w:rsidR="00B827FC" w:rsidRDefault="00B827FC" w:rsidP="00B827FC">
      <w:pPr>
        <w:pStyle w:val="Question"/>
        <w:numPr>
          <w:ilvl w:val="0"/>
          <w:numId w:val="0"/>
        </w:numPr>
      </w:pPr>
    </w:p>
    <w:p w:rsidR="00B827FC" w:rsidRDefault="00B827FC" w:rsidP="00B827FC">
      <w:pPr>
        <w:pStyle w:val="Question"/>
        <w:numPr>
          <w:ilvl w:val="0"/>
          <w:numId w:val="0"/>
        </w:numPr>
        <w:ind w:left="518" w:hanging="374"/>
      </w:pPr>
    </w:p>
    <w:p w:rsidR="00B827FC" w:rsidRDefault="00B827FC" w:rsidP="00B827FC">
      <w:pPr>
        <w:pStyle w:val="Question"/>
      </w:pPr>
      <w:r>
        <w:t>Do you feel the gameplay was to slow at any point during play?</w:t>
      </w:r>
    </w:p>
    <w:p w:rsidR="00B827FC" w:rsidRDefault="00B827FC" w:rsidP="00B827FC">
      <w:pPr>
        <w:pStyle w:val="Question"/>
        <w:numPr>
          <w:ilvl w:val="0"/>
          <w:numId w:val="0"/>
        </w:numPr>
        <w:ind w:left="518" w:hanging="374"/>
      </w:pPr>
    </w:p>
    <w:p w:rsidR="007B0B64" w:rsidRDefault="007B0B64" w:rsidP="00B827FC">
      <w:pPr>
        <w:pStyle w:val="Question"/>
        <w:numPr>
          <w:ilvl w:val="0"/>
          <w:numId w:val="0"/>
        </w:numPr>
        <w:ind w:left="518" w:hanging="374"/>
      </w:pPr>
    </w:p>
    <w:p w:rsidR="00B827FC" w:rsidRDefault="00B827FC" w:rsidP="00B827FC">
      <w:pPr>
        <w:pStyle w:val="Question"/>
      </w:pPr>
      <w:r>
        <w:t>Do you feel the gameplay was to fast at any point during play?</w:t>
      </w:r>
    </w:p>
    <w:p w:rsidR="00B827FC" w:rsidRDefault="00B827FC" w:rsidP="00B827FC">
      <w:pPr>
        <w:pStyle w:val="ListParagraph"/>
      </w:pPr>
    </w:p>
    <w:p w:rsidR="00B827FC" w:rsidRDefault="00B827FC" w:rsidP="00B827FC">
      <w:pPr>
        <w:pStyle w:val="Question"/>
        <w:numPr>
          <w:ilvl w:val="0"/>
          <w:numId w:val="0"/>
        </w:numPr>
        <w:ind w:left="518" w:hanging="374"/>
      </w:pPr>
    </w:p>
    <w:p w:rsidR="00B827FC" w:rsidRDefault="00B827FC" w:rsidP="00B827FC">
      <w:pPr>
        <w:pStyle w:val="Question"/>
      </w:pPr>
      <w:r>
        <w:t>Do you feel the game rewards you enough when you play well?</w:t>
      </w:r>
    </w:p>
    <w:p w:rsidR="007B0B64" w:rsidRDefault="007B0B64" w:rsidP="007B0B64">
      <w:pPr>
        <w:pStyle w:val="Question"/>
        <w:numPr>
          <w:ilvl w:val="0"/>
          <w:numId w:val="0"/>
        </w:numPr>
        <w:ind w:left="518" w:hanging="374"/>
      </w:pPr>
    </w:p>
    <w:p w:rsidR="007B0B64" w:rsidRDefault="007B0B64" w:rsidP="007B0B64">
      <w:pPr>
        <w:pStyle w:val="Question"/>
        <w:numPr>
          <w:ilvl w:val="0"/>
          <w:numId w:val="0"/>
        </w:numPr>
        <w:ind w:left="518" w:hanging="374"/>
      </w:pPr>
    </w:p>
    <w:p w:rsidR="007B0B64" w:rsidRDefault="007B0B64" w:rsidP="007B0B64">
      <w:pPr>
        <w:pStyle w:val="Question"/>
      </w:pPr>
      <w:r>
        <w:t>What’s your favorite genre of game to play?</w:t>
      </w:r>
    </w:p>
    <w:p w:rsidR="007B0B64" w:rsidRDefault="007B0B64" w:rsidP="007B0B64">
      <w:pPr>
        <w:pStyle w:val="ListParagraph"/>
      </w:pPr>
      <w:bookmarkStart w:id="0" w:name="_GoBack"/>
      <w:bookmarkEnd w:id="0"/>
    </w:p>
    <w:p w:rsidR="007B0B64" w:rsidRDefault="007B0B64" w:rsidP="007B0B64">
      <w:pPr>
        <w:pStyle w:val="Question"/>
        <w:numPr>
          <w:ilvl w:val="0"/>
          <w:numId w:val="0"/>
        </w:numPr>
        <w:ind w:left="518" w:hanging="374"/>
      </w:pPr>
    </w:p>
    <w:p w:rsidR="007B0B64" w:rsidRDefault="007B0B64" w:rsidP="007B0B64">
      <w:pPr>
        <w:pStyle w:val="Question"/>
      </w:pPr>
      <w:r>
        <w:t>What’s your favorite game to play right now?</w:t>
      </w:r>
    </w:p>
    <w:p w:rsidR="00B827FC" w:rsidRDefault="00B827FC" w:rsidP="00B827FC">
      <w:pPr>
        <w:pStyle w:val="Question"/>
        <w:numPr>
          <w:ilvl w:val="0"/>
          <w:numId w:val="0"/>
        </w:numPr>
        <w:ind w:left="518" w:hanging="374"/>
      </w:pPr>
    </w:p>
    <w:sectPr w:rsidR="00B827FC" w:rsidSect="006060AD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333" w:rsidRDefault="00B02333">
      <w:pPr>
        <w:spacing w:before="0" w:line="240" w:lineRule="auto"/>
      </w:pPr>
      <w:r>
        <w:separator/>
      </w:r>
    </w:p>
  </w:endnote>
  <w:endnote w:type="continuationSeparator" w:id="0">
    <w:p w:rsidR="00B02333" w:rsidRDefault="00B0233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0269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1A66" w:rsidRDefault="00171A6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5A5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333" w:rsidRDefault="00B02333">
      <w:pPr>
        <w:spacing w:before="0" w:line="240" w:lineRule="auto"/>
      </w:pPr>
      <w:r>
        <w:separator/>
      </w:r>
    </w:p>
  </w:footnote>
  <w:footnote w:type="continuationSeparator" w:id="0">
    <w:p w:rsidR="00B02333" w:rsidRDefault="00B0233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0B64" w:rsidRDefault="007B0B6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7B0B64" w:rsidRDefault="007B0B6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Level 4/5 – Group 5 – Super Sushi Showdown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B0B64" w:rsidRDefault="007B0B6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Level 4/5 – Group 5 – Super Sushi Showdown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B6A6F"/>
    <w:multiLevelType w:val="multilevel"/>
    <w:tmpl w:val="92E6F8E6"/>
    <w:lvl w:ilvl="0">
      <w:start w:val="1"/>
      <w:numFmt w:val="decimal"/>
      <w:pStyle w:val="Answer"/>
      <w:lvlText w:val="%1."/>
      <w:lvlJc w:val="left"/>
      <w:pPr>
        <w:ind w:left="893" w:hanging="375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267" w:hanging="374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42" w:hanging="37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016" w:hanging="37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390" w:hanging="374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765" w:hanging="37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39" w:hanging="37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14" w:hanging="37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88" w:hanging="374"/>
      </w:pPr>
      <w:rPr>
        <w:rFonts w:hint="default"/>
      </w:rPr>
    </w:lvl>
  </w:abstractNum>
  <w:abstractNum w:abstractNumId="1" w15:restartNumberingAfterBreak="0">
    <w:nsid w:val="55526AE1"/>
    <w:multiLevelType w:val="hybridMultilevel"/>
    <w:tmpl w:val="7E42152A"/>
    <w:lvl w:ilvl="0" w:tplc="A69E76C2">
      <w:start w:val="1"/>
      <w:numFmt w:val="lowerLetter"/>
      <w:lvlText w:val="%1."/>
      <w:lvlJc w:val="left"/>
      <w:pPr>
        <w:ind w:left="893" w:hanging="51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8" w:hanging="360"/>
      </w:pPr>
    </w:lvl>
    <w:lvl w:ilvl="2" w:tplc="0409001B" w:tentative="1">
      <w:start w:val="1"/>
      <w:numFmt w:val="lowerRoman"/>
      <w:lvlText w:val="%3."/>
      <w:lvlJc w:val="right"/>
      <w:pPr>
        <w:ind w:left="2908" w:hanging="180"/>
      </w:pPr>
    </w:lvl>
    <w:lvl w:ilvl="3" w:tplc="0409000F" w:tentative="1">
      <w:start w:val="1"/>
      <w:numFmt w:val="decimal"/>
      <w:lvlText w:val="%4."/>
      <w:lvlJc w:val="left"/>
      <w:pPr>
        <w:ind w:left="3628" w:hanging="360"/>
      </w:pPr>
    </w:lvl>
    <w:lvl w:ilvl="4" w:tplc="04090019" w:tentative="1">
      <w:start w:val="1"/>
      <w:numFmt w:val="lowerLetter"/>
      <w:lvlText w:val="%5."/>
      <w:lvlJc w:val="left"/>
      <w:pPr>
        <w:ind w:left="4348" w:hanging="360"/>
      </w:pPr>
    </w:lvl>
    <w:lvl w:ilvl="5" w:tplc="0409001B" w:tentative="1">
      <w:start w:val="1"/>
      <w:numFmt w:val="lowerRoman"/>
      <w:lvlText w:val="%6."/>
      <w:lvlJc w:val="right"/>
      <w:pPr>
        <w:ind w:left="5068" w:hanging="180"/>
      </w:pPr>
    </w:lvl>
    <w:lvl w:ilvl="6" w:tplc="0409000F" w:tentative="1">
      <w:start w:val="1"/>
      <w:numFmt w:val="decimal"/>
      <w:lvlText w:val="%7."/>
      <w:lvlJc w:val="left"/>
      <w:pPr>
        <w:ind w:left="5788" w:hanging="360"/>
      </w:pPr>
    </w:lvl>
    <w:lvl w:ilvl="7" w:tplc="04090019" w:tentative="1">
      <w:start w:val="1"/>
      <w:numFmt w:val="lowerLetter"/>
      <w:lvlText w:val="%8."/>
      <w:lvlJc w:val="left"/>
      <w:pPr>
        <w:ind w:left="6508" w:hanging="360"/>
      </w:pPr>
    </w:lvl>
    <w:lvl w:ilvl="8" w:tplc="040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2" w15:restartNumberingAfterBreak="0">
    <w:nsid w:val="7D23048B"/>
    <w:multiLevelType w:val="multilevel"/>
    <w:tmpl w:val="369EB3BA"/>
    <w:lvl w:ilvl="0">
      <w:start w:val="1"/>
      <w:numFmt w:val="decimal"/>
      <w:pStyle w:val="Question"/>
      <w:lvlText w:val="%1)"/>
      <w:lvlJc w:val="left"/>
      <w:pPr>
        <w:ind w:left="518" w:hanging="37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92" w:hanging="374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6" w:hanging="37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40" w:hanging="37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014" w:hanging="374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388" w:hanging="37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62" w:hanging="37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36" w:hanging="37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10" w:hanging="37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1F"/>
    <w:rsid w:val="00171A66"/>
    <w:rsid w:val="00255A53"/>
    <w:rsid w:val="002A71AF"/>
    <w:rsid w:val="002C44AF"/>
    <w:rsid w:val="00311645"/>
    <w:rsid w:val="003D48C4"/>
    <w:rsid w:val="006060AD"/>
    <w:rsid w:val="00650AC1"/>
    <w:rsid w:val="00667039"/>
    <w:rsid w:val="007B0B64"/>
    <w:rsid w:val="00837212"/>
    <w:rsid w:val="00910FE9"/>
    <w:rsid w:val="00B02333"/>
    <w:rsid w:val="00B4262A"/>
    <w:rsid w:val="00B827FC"/>
    <w:rsid w:val="00C34ACB"/>
    <w:rsid w:val="00DE60C9"/>
    <w:rsid w:val="00F76D1F"/>
    <w:rsid w:val="00F86EC2"/>
    <w:rsid w:val="00FB2730"/>
    <w:rsid w:val="00FE43AC"/>
    <w:rsid w:val="00FE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7D0E3"/>
  <w15:chartTrackingRefBased/>
  <w15:docId w15:val="{EE60EAA8-1FA4-4E7D-9C2C-A96E51A6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before="12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sz w:val="25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paragraph" w:styleId="Header">
    <w:name w:val="header"/>
    <w:basedOn w:val="Normal"/>
    <w:link w:val="HeaderChar"/>
    <w:uiPriority w:val="99"/>
    <w:unhideWhenUsed/>
    <w:pPr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25"/>
      <w:szCs w:val="32"/>
    </w:rPr>
  </w:style>
  <w:style w:type="paragraph" w:styleId="Footer">
    <w:name w:val="footer"/>
    <w:basedOn w:val="Normal"/>
    <w:link w:val="FooterChar"/>
    <w:uiPriority w:val="99"/>
    <w:unhideWhenUsed/>
    <w:rsid w:val="00650AC1"/>
    <w:pPr>
      <w:spacing w:before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650AC1"/>
    <w:rPr>
      <w:sz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spacing w:before="0" w:after="120" w:line="360" w:lineRule="auto"/>
      <w:contextualSpacing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kern w:val="28"/>
      <w:sz w:val="28"/>
      <w:szCs w:val="56"/>
    </w:rPr>
  </w:style>
  <w:style w:type="paragraph" w:customStyle="1" w:styleId="Question">
    <w:name w:val="Question"/>
    <w:basedOn w:val="Normal"/>
    <w:uiPriority w:val="10"/>
    <w:qFormat/>
    <w:pPr>
      <w:numPr>
        <w:numId w:val="1"/>
      </w:numPr>
      <w:spacing w:before="240"/>
    </w:pPr>
    <w:rPr>
      <w:rFonts w:cs="Times New Roman"/>
      <w:b/>
      <w:szCs w:val="24"/>
      <w:lang w:eastAsia="en-US"/>
    </w:rPr>
  </w:style>
  <w:style w:type="paragraph" w:customStyle="1" w:styleId="Answer">
    <w:name w:val="Answer"/>
    <w:basedOn w:val="Normal"/>
    <w:uiPriority w:val="11"/>
    <w:qFormat/>
    <w:pPr>
      <w:keepLines/>
      <w:numPr>
        <w:numId w:val="6"/>
      </w:numPr>
    </w:pPr>
    <w:rPr>
      <w:rFonts w:cs="Times New Roman"/>
      <w:lang w:eastAsia="en-US"/>
    </w:rPr>
  </w:style>
  <w:style w:type="paragraph" w:styleId="ListParagraph">
    <w:name w:val="List Paragraph"/>
    <w:basedOn w:val="Normal"/>
    <w:uiPriority w:val="34"/>
    <w:semiHidden/>
    <w:unhideWhenUsed/>
    <w:qFormat/>
    <w:rsid w:val="00910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zyh\AppData\Roaming\Microsoft\Templates\Multiple-choice%20test%20or%20survey%20kit%20(for%20creating%203,%204,%20or%205-answer%20questions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E3"/>
    <w:rsid w:val="00E1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8331BB7BFF4842A35DD3098F4C1B82">
    <w:name w:val="898331BB7BFF4842A35DD3098F4C1B82"/>
  </w:style>
  <w:style w:type="paragraph" w:customStyle="1" w:styleId="D277E1AF8C004E70AEAC0ACBB58B7FD2">
    <w:name w:val="D277E1AF8C004E70AEAC0ACBB58B7FD2"/>
  </w:style>
  <w:style w:type="paragraph" w:customStyle="1" w:styleId="749662AAD45B41779CDFD4B94B8925B0">
    <w:name w:val="749662AAD45B41779CDFD4B94B8925B0"/>
  </w:style>
  <w:style w:type="paragraph" w:customStyle="1" w:styleId="D0E9F3B010384BCF9CB8627C28DB1F45">
    <w:name w:val="D0E9F3B010384BCF9CB8627C28DB1F45"/>
  </w:style>
  <w:style w:type="paragraph" w:customStyle="1" w:styleId="E05EE7AA91214681985E339C2CFFAFA8">
    <w:name w:val="E05EE7AA91214681985E339C2CFFAFA8"/>
  </w:style>
  <w:style w:type="paragraph" w:customStyle="1" w:styleId="8B9BBF8818854520A1F97AF23A200DAD">
    <w:name w:val="8B9BBF8818854520A1F97AF23A200DAD"/>
  </w:style>
  <w:style w:type="paragraph" w:customStyle="1" w:styleId="A8B7F2FBFDCA4CE3BDDF454CFA678967">
    <w:name w:val="A8B7F2FBFDCA4CE3BDDF454CFA678967"/>
  </w:style>
  <w:style w:type="paragraph" w:customStyle="1" w:styleId="36E506313C674127894CF1B3AFDB51D6">
    <w:name w:val="36E506313C674127894CF1B3AFDB51D6"/>
  </w:style>
  <w:style w:type="paragraph" w:customStyle="1" w:styleId="CB236D19D5C6456D9608924679C9E31B">
    <w:name w:val="CB236D19D5C6456D9608924679C9E31B"/>
  </w:style>
  <w:style w:type="paragraph" w:customStyle="1" w:styleId="1ED21A88EAB740928EC68D83F3E2EC17">
    <w:name w:val="1ED21A88EAB740928EC68D83F3E2EC17"/>
  </w:style>
  <w:style w:type="paragraph" w:customStyle="1" w:styleId="001C1FA18BDA4E12935C376864EC6247">
    <w:name w:val="001C1FA18BDA4E12935C376864EC6247"/>
  </w:style>
  <w:style w:type="paragraph" w:customStyle="1" w:styleId="E40DB26D14D5428A8A86D6D35E55FDF2">
    <w:name w:val="E40DB26D14D5428A8A86D6D35E55FDF2"/>
  </w:style>
  <w:style w:type="paragraph" w:customStyle="1" w:styleId="0CF622B626D6421FB6519C99B4262707">
    <w:name w:val="0CF622B626D6421FB6519C99B4262707"/>
  </w:style>
  <w:style w:type="paragraph" w:customStyle="1" w:styleId="97357FA18FC1439EBEC0F4CA3F0EB1E4">
    <w:name w:val="97357FA18FC1439EBEC0F4CA3F0EB1E4"/>
  </w:style>
  <w:style w:type="paragraph" w:customStyle="1" w:styleId="07131DD6747F45C09214FB64D7FC1680">
    <w:name w:val="07131DD6747F45C09214FB64D7FC1680"/>
  </w:style>
  <w:style w:type="paragraph" w:customStyle="1" w:styleId="009F98C150AA43358137A352DEDA381B">
    <w:name w:val="009F98C150AA43358137A352DEDA381B"/>
  </w:style>
  <w:style w:type="paragraph" w:customStyle="1" w:styleId="964FAC753722429C95FC03E2CE9D94C1">
    <w:name w:val="964FAC753722429C95FC03E2CE9D94C1"/>
  </w:style>
  <w:style w:type="paragraph" w:customStyle="1" w:styleId="933CDBD82728481CB29E03CFEEF1768B">
    <w:name w:val="933CDBD82728481CB29E03CFEEF1768B"/>
  </w:style>
  <w:style w:type="paragraph" w:customStyle="1" w:styleId="D65A95F7E46643BAA21300B9C8E1C7F0">
    <w:name w:val="D65A95F7E46643BAA21300B9C8E1C7F0"/>
  </w:style>
  <w:style w:type="paragraph" w:customStyle="1" w:styleId="72C75D7377F14469B8BF9CEEE4990CE7">
    <w:name w:val="72C75D7377F14469B8BF9CEEE4990CE7"/>
  </w:style>
  <w:style w:type="paragraph" w:customStyle="1" w:styleId="E325FEA0CB35468994DF6D0C8C3B3A0A">
    <w:name w:val="E325FEA0CB35468994DF6D0C8C3B3A0A"/>
  </w:style>
  <w:style w:type="paragraph" w:customStyle="1" w:styleId="8064CD5BA9CA41D394296B901BC2367C">
    <w:name w:val="8064CD5BA9CA41D394296B901BC2367C"/>
  </w:style>
  <w:style w:type="paragraph" w:customStyle="1" w:styleId="F696004CF4374F2A8D4911100571CC7E">
    <w:name w:val="F696004CF4374F2A8D4911100571CC7E"/>
  </w:style>
  <w:style w:type="paragraph" w:customStyle="1" w:styleId="A70BE25C78C04823AE2CF687560D20E2">
    <w:name w:val="A70BE25C78C04823AE2CF687560D20E2"/>
  </w:style>
  <w:style w:type="paragraph" w:customStyle="1" w:styleId="96013F8AE3F9437ABCCFFFED55267CDC">
    <w:name w:val="96013F8AE3F9437ABCCFFFED55267CDC"/>
  </w:style>
  <w:style w:type="paragraph" w:customStyle="1" w:styleId="54B1604BE9374A16B176BC34BB7A6120">
    <w:name w:val="54B1604BE9374A16B176BC34BB7A6120"/>
  </w:style>
  <w:style w:type="paragraph" w:customStyle="1" w:styleId="D6DEF48876034E7BBA6F057622B1F900">
    <w:name w:val="D6DEF48876034E7BBA6F057622B1F900"/>
  </w:style>
  <w:style w:type="paragraph" w:customStyle="1" w:styleId="A0C830D799FC45A092FA12D3AC196E12">
    <w:name w:val="A0C830D799FC45A092FA12D3AC196E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ultiple Choice Test or Survey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Multiple-choice test or survey kit (for creating 3, 4, or 5-answer questions)</Template>
  <TotalTime>70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4/5 – Group 5 – Super Sushi Showdown</dc:title>
  <dc:subject/>
  <dc:creator>twitch.tv/mrbarakkamakka .</dc:creator>
  <cp:keywords/>
  <dc:description/>
  <cp:lastModifiedBy>twitch.tv/mrbarakkamakka .</cp:lastModifiedBy>
  <cp:revision>1</cp:revision>
  <dcterms:created xsi:type="dcterms:W3CDTF">2018-03-09T11:36:00Z</dcterms:created>
  <dcterms:modified xsi:type="dcterms:W3CDTF">2018-03-09T12:54:00Z</dcterms:modified>
</cp:coreProperties>
</file>